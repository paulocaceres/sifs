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E6" w:rsidRDefault="003639E6" w:rsidP="00D0184B">
      <w:pPr>
        <w:pStyle w:val="ListParagraph"/>
        <w:keepNext/>
        <w:spacing w:before="240" w:after="12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</w:p>
    <w:p w:rsidR="003639E6" w:rsidRPr="00D0184B" w:rsidRDefault="003639E6" w:rsidP="00D0184B">
      <w:pPr>
        <w:keepNext/>
        <w:spacing w:before="240" w:after="12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  <w:bookmarkStart w:id="0" w:name="_Toc271036653"/>
      <w:r w:rsidRPr="00D0184B">
        <w:rPr>
          <w:rFonts w:ascii="Arial" w:hAnsi="Arial" w:cs="Arial"/>
          <w:b/>
          <w:bCs/>
          <w:sz w:val="24"/>
          <w:szCs w:val="24"/>
          <w:lang w:val="es-ES_tradnl"/>
        </w:rPr>
        <w:t>ROLES Y RESPONSABILIDADES</w:t>
      </w:r>
      <w:bookmarkEnd w:id="0"/>
    </w:p>
    <w:p w:rsidR="003639E6" w:rsidRDefault="003639E6" w:rsidP="00CD3AB4">
      <w:pPr>
        <w:keepNext/>
        <w:spacing w:after="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  <w:bookmarkStart w:id="1" w:name="_Toc271036654"/>
    </w:p>
    <w:p w:rsidR="003639E6" w:rsidRDefault="003639E6" w:rsidP="00CD3AB4">
      <w:pPr>
        <w:keepNext/>
        <w:spacing w:after="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  <w:r w:rsidRPr="00D266A1">
        <w:rPr>
          <w:rFonts w:ascii="Arial" w:hAnsi="Arial" w:cs="Arial"/>
          <w:sz w:val="24"/>
          <w:szCs w:val="24"/>
          <w:lang w:val="es-ES_tradnl"/>
        </w:rPr>
        <w:t xml:space="preserve">El equipo de trabajo estará compuesto por </w:t>
      </w:r>
      <w:r>
        <w:rPr>
          <w:rFonts w:ascii="Arial" w:hAnsi="Arial" w:cs="Arial"/>
          <w:sz w:val="24"/>
          <w:szCs w:val="24"/>
          <w:lang w:val="es-ES_tradnl"/>
        </w:rPr>
        <w:t>seis</w:t>
      </w:r>
      <w:r w:rsidRPr="00D266A1">
        <w:rPr>
          <w:rFonts w:ascii="Arial" w:hAnsi="Arial" w:cs="Arial"/>
          <w:sz w:val="24"/>
          <w:szCs w:val="24"/>
          <w:lang w:val="es-ES_tradnl"/>
        </w:rPr>
        <w:t xml:space="preserve"> personas</w:t>
      </w:r>
      <w:r>
        <w:rPr>
          <w:rFonts w:ascii="Arial" w:hAnsi="Arial" w:cs="Arial"/>
          <w:sz w:val="24"/>
          <w:szCs w:val="24"/>
          <w:lang w:val="es-ES_tradnl"/>
        </w:rPr>
        <w:t>:</w:t>
      </w:r>
    </w:p>
    <w:p w:rsidR="003639E6" w:rsidRDefault="003639E6" w:rsidP="00354A44">
      <w:pPr>
        <w:pStyle w:val="ListParagraph"/>
        <w:keepNext/>
        <w:numPr>
          <w:ilvl w:val="0"/>
          <w:numId w:val="4"/>
        </w:numPr>
        <w:spacing w:after="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U</w:t>
      </w:r>
      <w:r w:rsidRPr="00354A44">
        <w:rPr>
          <w:rFonts w:ascii="Arial" w:hAnsi="Arial" w:cs="Arial"/>
          <w:sz w:val="24"/>
          <w:szCs w:val="24"/>
          <w:lang w:val="es-ES_tradnl"/>
        </w:rPr>
        <w:t xml:space="preserve">n Líder de </w:t>
      </w:r>
      <w:r>
        <w:rPr>
          <w:rFonts w:ascii="Arial" w:hAnsi="Arial" w:cs="Arial"/>
          <w:sz w:val="24"/>
          <w:szCs w:val="24"/>
          <w:lang w:val="es-ES_tradnl"/>
        </w:rPr>
        <w:t>Proyecto</w:t>
      </w:r>
    </w:p>
    <w:p w:rsidR="003639E6" w:rsidRDefault="003639E6" w:rsidP="00354A44">
      <w:pPr>
        <w:pStyle w:val="ListParagraph"/>
        <w:keepNext/>
        <w:numPr>
          <w:ilvl w:val="0"/>
          <w:numId w:val="4"/>
        </w:numPr>
        <w:spacing w:after="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</w:t>
      </w:r>
      <w:r w:rsidRPr="00354A44">
        <w:rPr>
          <w:rFonts w:ascii="Arial" w:hAnsi="Arial" w:cs="Arial"/>
          <w:sz w:val="24"/>
          <w:szCs w:val="24"/>
          <w:lang w:val="es-ES_tradnl"/>
        </w:rPr>
        <w:t>os Analistas Funcionales</w:t>
      </w:r>
    </w:p>
    <w:p w:rsidR="003639E6" w:rsidRPr="00354A44" w:rsidRDefault="003639E6" w:rsidP="00354A44">
      <w:pPr>
        <w:pStyle w:val="ListParagraph"/>
        <w:keepNext/>
        <w:numPr>
          <w:ilvl w:val="0"/>
          <w:numId w:val="4"/>
        </w:numPr>
        <w:spacing w:after="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T</w:t>
      </w:r>
      <w:r w:rsidRPr="00354A44">
        <w:rPr>
          <w:rFonts w:ascii="Arial" w:hAnsi="Arial" w:cs="Arial"/>
          <w:sz w:val="24"/>
          <w:szCs w:val="24"/>
          <w:lang w:val="es-ES_tradnl"/>
        </w:rPr>
        <w:t xml:space="preserve">res </w:t>
      </w:r>
      <w:r>
        <w:rPr>
          <w:rFonts w:ascii="Arial" w:hAnsi="Arial" w:cs="Arial"/>
          <w:sz w:val="24"/>
          <w:szCs w:val="24"/>
          <w:lang w:val="es-ES_tradnl"/>
        </w:rPr>
        <w:t xml:space="preserve">Analistas </w:t>
      </w:r>
      <w:r w:rsidRPr="00354A44">
        <w:rPr>
          <w:rFonts w:ascii="Arial" w:hAnsi="Arial" w:cs="Arial"/>
          <w:sz w:val="24"/>
          <w:szCs w:val="24"/>
          <w:lang w:val="es-ES_tradnl"/>
        </w:rPr>
        <w:t>Programadores.</w:t>
      </w:r>
      <w:bookmarkEnd w:id="1"/>
    </w:p>
    <w:p w:rsidR="003639E6" w:rsidRDefault="003639E6" w:rsidP="00D0184B">
      <w:pPr>
        <w:keepNext/>
        <w:spacing w:after="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</w:p>
    <w:p w:rsidR="003639E6" w:rsidRDefault="003639E6" w:rsidP="00D0184B">
      <w:pPr>
        <w:keepNext/>
        <w:spacing w:after="0" w:line="240" w:lineRule="auto"/>
        <w:jc w:val="both"/>
        <w:outlineLvl w:val="1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2231"/>
        <w:gridCol w:w="4596"/>
      </w:tblGrid>
      <w:tr w:rsidR="003639E6" w:rsidTr="001270CD">
        <w:trPr>
          <w:trHeight w:val="515"/>
        </w:trPr>
        <w:tc>
          <w:tcPr>
            <w:tcW w:w="2671" w:type="dxa"/>
            <w:shd w:val="clear" w:color="auto" w:fill="BFBFBF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_tradnl"/>
              </w:rPr>
              <w:t>FUNCION</w:t>
            </w:r>
          </w:p>
        </w:tc>
        <w:tc>
          <w:tcPr>
            <w:tcW w:w="2231" w:type="dxa"/>
            <w:shd w:val="clear" w:color="auto" w:fill="BFBFBF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_tradnl"/>
              </w:rPr>
              <w:t>NOMBRE</w:t>
            </w:r>
          </w:p>
        </w:tc>
        <w:tc>
          <w:tcPr>
            <w:tcW w:w="4596" w:type="dxa"/>
            <w:shd w:val="clear" w:color="auto" w:fill="BFBFBF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  <w:lang w:val="es-ES_tradnl"/>
              </w:rPr>
              <w:t>TAREAS</w:t>
            </w:r>
          </w:p>
        </w:tc>
      </w:tr>
      <w:tr w:rsidR="003639E6" w:rsidTr="001270CD">
        <w:trPr>
          <w:trHeight w:val="1797"/>
        </w:trPr>
        <w:tc>
          <w:tcPr>
            <w:tcW w:w="2671" w:type="dxa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Líder de Proyecto</w:t>
            </w:r>
          </w:p>
        </w:tc>
        <w:tc>
          <w:tcPr>
            <w:tcW w:w="2231" w:type="dxa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Damián López</w:t>
            </w:r>
          </w:p>
        </w:tc>
        <w:tc>
          <w:tcPr>
            <w:tcW w:w="4596" w:type="dxa"/>
          </w:tcPr>
          <w:p w:rsidR="003639E6" w:rsidRPr="001270CD" w:rsidRDefault="003639E6" w:rsidP="001270C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270CD">
              <w:rPr>
                <w:rFonts w:ascii="Arial" w:hAnsi="Arial" w:cs="Arial"/>
                <w:color w:val="000000"/>
                <w:sz w:val="24"/>
                <w:szCs w:val="24"/>
              </w:rPr>
              <w:t xml:space="preserve">Determina la metodología del trabajo y gestiona el plan de proyecto en coordinación con los líderes de </w:t>
            </w:r>
            <w:smartTag w:uri="urn:schemas-microsoft-com:office:smarttags" w:element="PersonName">
              <w:smartTagPr>
                <w:attr w:name="ProductID" w:val="la ONG Scout"/>
              </w:smartTagPr>
              <w:r w:rsidRPr="001270CD">
                <w:rPr>
                  <w:rFonts w:ascii="Arial" w:hAnsi="Arial" w:cs="Arial"/>
                  <w:color w:val="000000"/>
                  <w:sz w:val="24"/>
                  <w:szCs w:val="24"/>
                </w:rPr>
                <w:t>la ONG Scout</w:t>
              </w:r>
            </w:smartTag>
            <w:r w:rsidRPr="001270CD">
              <w:rPr>
                <w:rFonts w:ascii="Arial" w:hAnsi="Arial" w:cs="Arial"/>
                <w:color w:val="000000"/>
                <w:sz w:val="24"/>
                <w:szCs w:val="24"/>
              </w:rPr>
              <w:t xml:space="preserve"> Argentina. </w:t>
            </w:r>
          </w:p>
          <w:p w:rsidR="003639E6" w:rsidRPr="001270CD" w:rsidRDefault="003639E6" w:rsidP="001270C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270CD">
              <w:rPr>
                <w:rFonts w:ascii="Arial" w:hAnsi="Arial" w:cs="Arial"/>
                <w:color w:val="000000"/>
                <w:sz w:val="24"/>
                <w:szCs w:val="24"/>
              </w:rPr>
              <w:t xml:space="preserve">Realiza un seguimiento del plan de trabajo de forma tal que las tareas planificadas en cada etapa se cumplan en tiempo y forma. </w:t>
            </w:r>
          </w:p>
          <w:p w:rsidR="003639E6" w:rsidRPr="001270CD" w:rsidRDefault="003639E6" w:rsidP="001270CD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270CD">
              <w:rPr>
                <w:rFonts w:ascii="Arial" w:hAnsi="Arial" w:cs="Arial"/>
                <w:color w:val="000000"/>
                <w:sz w:val="24"/>
                <w:szCs w:val="24"/>
              </w:rPr>
              <w:t>Realiza reuniones de seguimiento / avance con el equipo de trabajo</w:t>
            </w:r>
          </w:p>
        </w:tc>
      </w:tr>
      <w:tr w:rsidR="003639E6" w:rsidRPr="003740E2" w:rsidTr="001270CD">
        <w:trPr>
          <w:trHeight w:val="1703"/>
        </w:trPr>
        <w:tc>
          <w:tcPr>
            <w:tcW w:w="2671" w:type="dxa"/>
            <w:vMerge w:val="restart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Analista Funcional</w:t>
            </w:r>
          </w:p>
        </w:tc>
        <w:tc>
          <w:tcPr>
            <w:tcW w:w="2231" w:type="dxa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Paulo Cáceres</w:t>
            </w:r>
          </w:p>
        </w:tc>
        <w:tc>
          <w:tcPr>
            <w:tcW w:w="4596" w:type="dxa"/>
            <w:vMerge w:val="restart"/>
          </w:tcPr>
          <w:p w:rsidR="003639E6" w:rsidRPr="001270CD" w:rsidRDefault="003639E6" w:rsidP="001270C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0CD">
              <w:rPr>
                <w:rFonts w:ascii="Arial" w:hAnsi="Arial" w:cs="Arial"/>
                <w:sz w:val="24"/>
                <w:szCs w:val="24"/>
              </w:rPr>
              <w:t xml:space="preserve">Son el vínculo de unión entre los usuarios finales y los programadores. Su misión consiste en elaborar el análisis funcional de esta nueva herramienta a ser construida. </w:t>
            </w:r>
          </w:p>
          <w:p w:rsidR="003639E6" w:rsidRPr="001270CD" w:rsidRDefault="003639E6" w:rsidP="001270C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0CD">
              <w:rPr>
                <w:rFonts w:ascii="Arial" w:hAnsi="Arial" w:cs="Arial"/>
                <w:sz w:val="24"/>
                <w:szCs w:val="24"/>
              </w:rPr>
              <w:t xml:space="preserve">Deben ir controlando dicho desarrollo funcional de forma tal de ir  asegurando el correcto funcionamiento. </w:t>
            </w:r>
          </w:p>
          <w:p w:rsidR="003639E6" w:rsidRPr="001270CD" w:rsidRDefault="003639E6" w:rsidP="001270CD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270CD">
              <w:rPr>
                <w:rFonts w:ascii="Arial" w:hAnsi="Arial" w:cs="Arial"/>
                <w:sz w:val="24"/>
                <w:szCs w:val="24"/>
              </w:rPr>
              <w:t>Deben evaluar tanto la viabilidad técnica como la económica del desarrollo de la aplicación que se ha de ejecutar, y preparar y elaborar toda la documentación que sea requerida.</w:t>
            </w:r>
          </w:p>
        </w:tc>
      </w:tr>
      <w:tr w:rsidR="003639E6" w:rsidRPr="003740E2" w:rsidTr="001270CD">
        <w:trPr>
          <w:trHeight w:val="837"/>
        </w:trPr>
        <w:tc>
          <w:tcPr>
            <w:tcW w:w="2671" w:type="dxa"/>
            <w:vMerge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2231" w:type="dxa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Esteban Martínez</w:t>
            </w:r>
          </w:p>
        </w:tc>
        <w:tc>
          <w:tcPr>
            <w:tcW w:w="4596" w:type="dxa"/>
            <w:vMerge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</w:p>
        </w:tc>
      </w:tr>
      <w:tr w:rsidR="003639E6" w:rsidTr="001270CD">
        <w:trPr>
          <w:trHeight w:val="805"/>
        </w:trPr>
        <w:tc>
          <w:tcPr>
            <w:tcW w:w="2671" w:type="dxa"/>
            <w:vMerge w:val="restart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Analista Programador</w:t>
            </w:r>
          </w:p>
        </w:tc>
        <w:tc>
          <w:tcPr>
            <w:tcW w:w="2231" w:type="dxa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Juan Vicente</w:t>
            </w:r>
          </w:p>
        </w:tc>
        <w:tc>
          <w:tcPr>
            <w:tcW w:w="4596" w:type="dxa"/>
            <w:vMerge w:val="restart"/>
          </w:tcPr>
          <w:p w:rsidR="003639E6" w:rsidRPr="001270CD" w:rsidRDefault="003639E6" w:rsidP="001270C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70CD">
              <w:rPr>
                <w:rFonts w:ascii="Arial" w:hAnsi="Arial" w:cs="Arial"/>
                <w:sz w:val="24"/>
                <w:szCs w:val="24"/>
              </w:rPr>
              <w:t xml:space="preserve">Partiendo de una información previa recibida del analista funcional, desarrolla la aplicación y organiza los datos.  </w:t>
            </w:r>
          </w:p>
          <w:p w:rsidR="003639E6" w:rsidRPr="001270CD" w:rsidRDefault="003639E6" w:rsidP="001270CD">
            <w:pPr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  <w:r w:rsidRPr="001270CD">
              <w:rPr>
                <w:rFonts w:ascii="Arial" w:hAnsi="Arial" w:cs="Arial"/>
                <w:sz w:val="24"/>
                <w:szCs w:val="24"/>
              </w:rPr>
              <w:t>Basados en los amplios conocimientos que poseen del lenguaje de programación utilizado, pueden traducir las necesidades del cliente en una solución informática.</w:t>
            </w:r>
          </w:p>
        </w:tc>
      </w:tr>
      <w:tr w:rsidR="003639E6" w:rsidTr="001270CD">
        <w:trPr>
          <w:trHeight w:val="703"/>
        </w:trPr>
        <w:tc>
          <w:tcPr>
            <w:tcW w:w="2671" w:type="dxa"/>
            <w:vMerge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2231" w:type="dxa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Gustavo Heindl</w:t>
            </w:r>
          </w:p>
        </w:tc>
        <w:tc>
          <w:tcPr>
            <w:tcW w:w="4596" w:type="dxa"/>
            <w:vMerge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</w:p>
        </w:tc>
      </w:tr>
      <w:tr w:rsidR="003639E6" w:rsidTr="001270CD">
        <w:trPr>
          <w:trHeight w:val="654"/>
        </w:trPr>
        <w:tc>
          <w:tcPr>
            <w:tcW w:w="2671" w:type="dxa"/>
            <w:vMerge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2231" w:type="dxa"/>
            <w:vAlign w:val="center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Emiliano Prieto</w:t>
            </w:r>
          </w:p>
        </w:tc>
        <w:tc>
          <w:tcPr>
            <w:tcW w:w="4596" w:type="dxa"/>
            <w:vMerge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</w:p>
        </w:tc>
      </w:tr>
    </w:tbl>
    <w:p w:rsidR="003639E6" w:rsidRDefault="003639E6" w:rsidP="00D0184B">
      <w:pPr>
        <w:pStyle w:val="ListParagraph"/>
        <w:keepNext/>
        <w:spacing w:before="240" w:after="120" w:line="240" w:lineRule="auto"/>
        <w:ind w:left="390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Default="003639E6" w:rsidP="007C713E">
      <w:pPr>
        <w:keepNext/>
        <w:spacing w:before="240" w:after="12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  <w:bookmarkStart w:id="2" w:name="_Toc271036665"/>
    </w:p>
    <w:p w:rsidR="003639E6" w:rsidRDefault="003639E6" w:rsidP="007C713E">
      <w:pPr>
        <w:keepNext/>
        <w:spacing w:before="240" w:after="12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Default="003639E6" w:rsidP="007C713E">
      <w:pPr>
        <w:keepNext/>
        <w:spacing w:before="240" w:after="12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Default="003639E6" w:rsidP="007C713E">
      <w:pPr>
        <w:keepNext/>
        <w:spacing w:before="240" w:after="12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ESFUERZO ESTIMADO DEL PROYECTO EN HORAS</w:t>
      </w:r>
    </w:p>
    <w:p w:rsidR="003639E6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Pr="00C47BA8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Pr="00846D11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846D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178.5pt">
            <v:imagedata r:id="rId5" o:title=""/>
          </v:shape>
        </w:pict>
      </w:r>
    </w:p>
    <w:p w:rsidR="003639E6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3639E6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C713E">
        <w:rPr>
          <w:rFonts w:ascii="Arial" w:hAnsi="Arial" w:cs="Arial"/>
          <w:b/>
          <w:bCs/>
          <w:sz w:val="24"/>
          <w:szCs w:val="24"/>
          <w:lang w:val="es-ES_tradnl"/>
        </w:rPr>
        <w:t>P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RESUPESTO Y COSTO DEL PROYECTO</w:t>
      </w:r>
      <w:bookmarkEnd w:id="2"/>
    </w:p>
    <w:p w:rsidR="003639E6" w:rsidRPr="007C713E" w:rsidRDefault="003639E6" w:rsidP="004C29CA">
      <w:pPr>
        <w:keepNext/>
        <w:spacing w:after="0" w:line="240" w:lineRule="auto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2603"/>
        <w:gridCol w:w="2297"/>
        <w:gridCol w:w="1643"/>
      </w:tblGrid>
      <w:tr w:rsidR="003639E6" w:rsidTr="001270CD">
        <w:trPr>
          <w:trHeight w:val="641"/>
        </w:trPr>
        <w:tc>
          <w:tcPr>
            <w:tcW w:w="2671" w:type="dxa"/>
            <w:shd w:val="clear" w:color="auto" w:fill="BFBFBF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CARGO</w:t>
            </w:r>
          </w:p>
        </w:tc>
        <w:tc>
          <w:tcPr>
            <w:tcW w:w="2603" w:type="dxa"/>
            <w:shd w:val="clear" w:color="auto" w:fill="BFBFBF"/>
          </w:tcPr>
          <w:p w:rsidR="003639E6" w:rsidRPr="001270CD" w:rsidRDefault="003639E6" w:rsidP="001270CD">
            <w:pPr>
              <w:pStyle w:val="ListParagraph"/>
              <w:keepNext/>
              <w:spacing w:after="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COSTO PERSONAL</w:t>
            </w:r>
          </w:p>
          <w:p w:rsidR="003639E6" w:rsidRPr="001270CD" w:rsidRDefault="003639E6" w:rsidP="001270CD">
            <w:pPr>
              <w:pStyle w:val="ListParagraph"/>
              <w:keepNext/>
              <w:spacing w:after="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($ / Hora)</w:t>
            </w:r>
          </w:p>
        </w:tc>
        <w:tc>
          <w:tcPr>
            <w:tcW w:w="2297" w:type="dxa"/>
            <w:shd w:val="clear" w:color="auto" w:fill="BFBFBF"/>
          </w:tcPr>
          <w:p w:rsidR="003639E6" w:rsidRPr="001270CD" w:rsidRDefault="003639E6" w:rsidP="001270CD">
            <w:pPr>
              <w:pStyle w:val="ListParagraph"/>
              <w:keepNext/>
              <w:spacing w:after="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COSTO CLIENTE</w:t>
            </w:r>
          </w:p>
          <w:p w:rsidR="003639E6" w:rsidRPr="001270CD" w:rsidRDefault="003639E6" w:rsidP="001270CD">
            <w:pPr>
              <w:pStyle w:val="ListParagraph"/>
              <w:keepNext/>
              <w:spacing w:after="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($ / Hora)</w:t>
            </w:r>
          </w:p>
        </w:tc>
        <w:tc>
          <w:tcPr>
            <w:tcW w:w="1643" w:type="dxa"/>
            <w:shd w:val="clear" w:color="auto" w:fill="BFBFBF"/>
          </w:tcPr>
          <w:p w:rsidR="003639E6" w:rsidRPr="001270CD" w:rsidRDefault="003639E6" w:rsidP="001270CD">
            <w:pPr>
              <w:pStyle w:val="ListParagraph"/>
              <w:keepNext/>
              <w:spacing w:after="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GANANCIA</w:t>
            </w:r>
          </w:p>
          <w:p w:rsidR="003639E6" w:rsidRPr="001270CD" w:rsidRDefault="003639E6" w:rsidP="001270CD">
            <w:pPr>
              <w:pStyle w:val="ListParagraph"/>
              <w:keepNext/>
              <w:spacing w:after="0" w:line="240" w:lineRule="auto"/>
              <w:ind w:left="0"/>
              <w:jc w:val="center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($ / Hora)</w:t>
            </w:r>
          </w:p>
        </w:tc>
      </w:tr>
      <w:tr w:rsidR="003639E6" w:rsidTr="001270CD">
        <w:tc>
          <w:tcPr>
            <w:tcW w:w="2671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Líder de Proyecto</w:t>
            </w:r>
          </w:p>
        </w:tc>
        <w:tc>
          <w:tcPr>
            <w:tcW w:w="2603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80</w:t>
            </w:r>
          </w:p>
        </w:tc>
        <w:tc>
          <w:tcPr>
            <w:tcW w:w="2297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120</w:t>
            </w:r>
          </w:p>
        </w:tc>
        <w:tc>
          <w:tcPr>
            <w:tcW w:w="1643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40</w:t>
            </w:r>
          </w:p>
        </w:tc>
      </w:tr>
      <w:tr w:rsidR="003639E6" w:rsidTr="001270CD">
        <w:tc>
          <w:tcPr>
            <w:tcW w:w="2671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Analista Funcional</w:t>
            </w:r>
          </w:p>
        </w:tc>
        <w:tc>
          <w:tcPr>
            <w:tcW w:w="2603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60</w:t>
            </w:r>
          </w:p>
        </w:tc>
        <w:tc>
          <w:tcPr>
            <w:tcW w:w="2297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90</w:t>
            </w:r>
          </w:p>
        </w:tc>
        <w:tc>
          <w:tcPr>
            <w:tcW w:w="1643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30</w:t>
            </w:r>
          </w:p>
        </w:tc>
      </w:tr>
      <w:tr w:rsidR="003639E6" w:rsidTr="001270CD">
        <w:tc>
          <w:tcPr>
            <w:tcW w:w="2671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Analista Programador</w:t>
            </w:r>
          </w:p>
        </w:tc>
        <w:tc>
          <w:tcPr>
            <w:tcW w:w="2603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60</w:t>
            </w:r>
          </w:p>
        </w:tc>
        <w:tc>
          <w:tcPr>
            <w:tcW w:w="2297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90</w:t>
            </w:r>
          </w:p>
        </w:tc>
        <w:tc>
          <w:tcPr>
            <w:tcW w:w="1643" w:type="dxa"/>
          </w:tcPr>
          <w:p w:rsidR="003639E6" w:rsidRPr="001270CD" w:rsidRDefault="003639E6" w:rsidP="001270CD">
            <w:pPr>
              <w:pStyle w:val="ListParagraph"/>
              <w:keepNext/>
              <w:spacing w:before="240" w:after="120" w:line="240" w:lineRule="auto"/>
              <w:ind w:left="0"/>
              <w:jc w:val="center"/>
              <w:outlineLvl w:val="1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1270CD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30</w:t>
            </w:r>
          </w:p>
        </w:tc>
      </w:tr>
    </w:tbl>
    <w:p w:rsidR="003639E6" w:rsidRDefault="003639E6" w:rsidP="00D0184B">
      <w:pPr>
        <w:pStyle w:val="ListParagraph"/>
        <w:keepNext/>
        <w:spacing w:before="240" w:after="120" w:line="240" w:lineRule="auto"/>
        <w:ind w:left="390"/>
        <w:jc w:val="both"/>
        <w:outlineLvl w:val="1"/>
        <w:rPr>
          <w:rFonts w:ascii="Arial" w:hAnsi="Arial" w:cs="Arial"/>
          <w:b/>
          <w:bCs/>
          <w:sz w:val="24"/>
          <w:szCs w:val="24"/>
          <w:lang w:val="es-ES_tradnl"/>
        </w:rPr>
      </w:pPr>
    </w:p>
    <w:tbl>
      <w:tblPr>
        <w:tblW w:w="9195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2895"/>
        <w:gridCol w:w="1980"/>
        <w:gridCol w:w="2160"/>
        <w:gridCol w:w="2160"/>
      </w:tblGrid>
      <w:tr w:rsidR="003639E6" w:rsidRPr="00846D11" w:rsidTr="00846D11">
        <w:trPr>
          <w:trHeight w:val="308"/>
        </w:trPr>
        <w:tc>
          <w:tcPr>
            <w:tcW w:w="2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Presupuesto por ROL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Costo Personal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Costo Cliente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Ganancia</w:t>
            </w:r>
          </w:p>
        </w:tc>
      </w:tr>
      <w:tr w:rsidR="003639E6" w:rsidRPr="00846D11" w:rsidTr="00846D11">
        <w:trPr>
          <w:trHeight w:val="322"/>
        </w:trPr>
        <w:tc>
          <w:tcPr>
            <w:tcW w:w="2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39E6" w:rsidRPr="00846D11" w:rsidRDefault="003639E6" w:rsidP="00846D1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Total de Horas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Total de Horas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Total</w:t>
            </w:r>
          </w:p>
        </w:tc>
      </w:tr>
      <w:tr w:rsidR="003639E6" w:rsidRPr="00846D11" w:rsidTr="00846D11">
        <w:trPr>
          <w:trHeight w:val="308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 xml:space="preserve">Líder de Proyecto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48000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sz w:val="24"/>
                <w:szCs w:val="24"/>
                <w:lang w:val="es-ES" w:eastAsia="es-ES"/>
              </w:rPr>
              <w:t>72000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24000</w:t>
            </w:r>
          </w:p>
        </w:tc>
      </w:tr>
      <w:tr w:rsidR="003639E6" w:rsidRPr="00846D11" w:rsidTr="00846D11">
        <w:trPr>
          <w:trHeight w:val="308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 xml:space="preserve">Analista Funcional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24000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sz w:val="24"/>
                <w:szCs w:val="24"/>
                <w:lang w:val="es-ES" w:eastAsia="es-ES"/>
              </w:rPr>
              <w:t>36000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12000</w:t>
            </w:r>
          </w:p>
        </w:tc>
      </w:tr>
      <w:tr w:rsidR="003639E6" w:rsidRPr="00846D11" w:rsidTr="00846D11">
        <w:trPr>
          <w:trHeight w:val="308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 xml:space="preserve">Analista Funcional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24000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sz w:val="24"/>
                <w:szCs w:val="24"/>
                <w:lang w:val="es-ES" w:eastAsia="es-ES"/>
              </w:rPr>
              <w:t>36000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12000</w:t>
            </w:r>
          </w:p>
        </w:tc>
      </w:tr>
      <w:tr w:rsidR="003639E6" w:rsidRPr="00846D11" w:rsidTr="00846D11">
        <w:trPr>
          <w:trHeight w:val="308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 xml:space="preserve">Analista Programador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30000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sz w:val="24"/>
                <w:szCs w:val="24"/>
                <w:lang w:val="es-ES" w:eastAsia="es-ES"/>
              </w:rPr>
              <w:t>45000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15000</w:t>
            </w:r>
          </w:p>
        </w:tc>
      </w:tr>
      <w:tr w:rsidR="003639E6" w:rsidRPr="00846D11" w:rsidTr="00846D11">
        <w:trPr>
          <w:trHeight w:val="308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 xml:space="preserve">Analista Programador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30000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sz w:val="24"/>
                <w:szCs w:val="24"/>
                <w:lang w:val="es-ES" w:eastAsia="es-ES"/>
              </w:rPr>
              <w:t>45000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15000</w:t>
            </w:r>
          </w:p>
        </w:tc>
      </w:tr>
      <w:tr w:rsidR="003639E6" w:rsidRPr="00846D11" w:rsidTr="00846D11">
        <w:trPr>
          <w:trHeight w:val="308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 xml:space="preserve">Analista Programador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30000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sz w:val="24"/>
                <w:szCs w:val="24"/>
                <w:lang w:val="es-ES" w:eastAsia="es-ES"/>
              </w:rPr>
              <w:t>45000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Cs/>
                <w:sz w:val="24"/>
                <w:szCs w:val="24"/>
                <w:lang w:val="es-ES_tradnl" w:eastAsia="es-ES"/>
              </w:rPr>
              <w:t>15000</w:t>
            </w:r>
          </w:p>
        </w:tc>
      </w:tr>
      <w:tr w:rsidR="003639E6" w:rsidRPr="00846D11" w:rsidTr="00846D11">
        <w:trPr>
          <w:trHeight w:val="322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Totales ($)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186000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bCs/>
                <w:sz w:val="24"/>
                <w:szCs w:val="24"/>
                <w:lang w:val="es-ES_tradnl" w:eastAsia="es-ES"/>
              </w:rPr>
              <w:t>279000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39E6" w:rsidRPr="00846D11" w:rsidRDefault="003639E6" w:rsidP="00846D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</w:pPr>
            <w:r w:rsidRPr="00846D11">
              <w:rPr>
                <w:rFonts w:ascii="Arial" w:hAnsi="Arial" w:cs="Arial"/>
                <w:b/>
                <w:sz w:val="24"/>
                <w:szCs w:val="24"/>
                <w:lang w:val="es-ES_tradnl" w:eastAsia="es-ES"/>
              </w:rPr>
              <w:t>93000</w:t>
            </w:r>
          </w:p>
        </w:tc>
      </w:tr>
    </w:tbl>
    <w:p w:rsidR="003639E6" w:rsidRDefault="003639E6" w:rsidP="00BE52B8"/>
    <w:sectPr w:rsidR="003639E6" w:rsidSect="00CD3AB4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63A"/>
    <w:multiLevelType w:val="hybridMultilevel"/>
    <w:tmpl w:val="9C0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208F"/>
    <w:multiLevelType w:val="hybridMultilevel"/>
    <w:tmpl w:val="A4F4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00F88"/>
    <w:multiLevelType w:val="multilevel"/>
    <w:tmpl w:val="0DEA4F94"/>
    <w:lvl w:ilvl="0">
      <w:start w:val="1"/>
      <w:numFmt w:val="decimal"/>
      <w:lvlText w:val="%1.0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cs="Times New Roman" w:hint="default"/>
      </w:rPr>
    </w:lvl>
  </w:abstractNum>
  <w:abstractNum w:abstractNumId="3">
    <w:nsid w:val="46AE5194"/>
    <w:multiLevelType w:val="hybridMultilevel"/>
    <w:tmpl w:val="FFE6A652"/>
    <w:lvl w:ilvl="0" w:tplc="C17C5FA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184B"/>
    <w:rsid w:val="000150C0"/>
    <w:rsid w:val="0010370F"/>
    <w:rsid w:val="001270C7"/>
    <w:rsid w:val="001270CD"/>
    <w:rsid w:val="00154FDE"/>
    <w:rsid w:val="001A574A"/>
    <w:rsid w:val="00295DCB"/>
    <w:rsid w:val="00314B77"/>
    <w:rsid w:val="003152BD"/>
    <w:rsid w:val="00354A44"/>
    <w:rsid w:val="003639E6"/>
    <w:rsid w:val="003740E2"/>
    <w:rsid w:val="003D1A3B"/>
    <w:rsid w:val="00476B44"/>
    <w:rsid w:val="004961EC"/>
    <w:rsid w:val="004C29CA"/>
    <w:rsid w:val="004D6C0D"/>
    <w:rsid w:val="004F6998"/>
    <w:rsid w:val="00567204"/>
    <w:rsid w:val="005A5D66"/>
    <w:rsid w:val="005D4B2A"/>
    <w:rsid w:val="006309D4"/>
    <w:rsid w:val="007C713E"/>
    <w:rsid w:val="00846D11"/>
    <w:rsid w:val="008D4A9A"/>
    <w:rsid w:val="00904307"/>
    <w:rsid w:val="009E03BD"/>
    <w:rsid w:val="009E26C0"/>
    <w:rsid w:val="00BB218C"/>
    <w:rsid w:val="00BE52B8"/>
    <w:rsid w:val="00C40193"/>
    <w:rsid w:val="00C47BA8"/>
    <w:rsid w:val="00C85F3C"/>
    <w:rsid w:val="00CD3AB4"/>
    <w:rsid w:val="00D0184B"/>
    <w:rsid w:val="00D266A1"/>
    <w:rsid w:val="00D77991"/>
    <w:rsid w:val="00E17B85"/>
    <w:rsid w:val="00F1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84B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0184B"/>
    <w:pPr>
      <w:ind w:left="720"/>
    </w:pPr>
  </w:style>
  <w:style w:type="table" w:styleId="TableGrid">
    <w:name w:val="Table Grid"/>
    <w:basedOn w:val="TableNormal"/>
    <w:uiPriority w:val="99"/>
    <w:rsid w:val="00D0184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3152BD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3152BD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4C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29CA"/>
    <w:rPr>
      <w:rFonts w:ascii="Tahoma" w:eastAsia="Times New Roman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1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7222">
                  <w:marLeft w:val="0"/>
                  <w:marRight w:val="-2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224">
                      <w:marLeft w:val="0"/>
                      <w:marRight w:val="31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7225">
                  <w:marLeft w:val="0"/>
                  <w:marRight w:val="-2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230">
                      <w:marLeft w:val="0"/>
                      <w:marRight w:val="31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311</Words>
  <Characters>1715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ROLES Y RESPONSABILIDADES</dc:title>
  <dc:subject/>
  <dc:creator>user</dc:creator>
  <cp:keywords/>
  <dc:description/>
  <cp:lastModifiedBy>asap</cp:lastModifiedBy>
  <cp:revision>2</cp:revision>
  <dcterms:created xsi:type="dcterms:W3CDTF">2013-09-04T13:24:00Z</dcterms:created>
  <dcterms:modified xsi:type="dcterms:W3CDTF">2013-09-04T13:24:00Z</dcterms:modified>
</cp:coreProperties>
</file>